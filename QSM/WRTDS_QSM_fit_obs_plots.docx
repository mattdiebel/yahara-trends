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81A" w:rsidRDefault="00A2268B" w:rsidP="00A2268B">
      <w:pPr>
        <w:jc w:val="center"/>
      </w:pPr>
      <w:r w:rsidRPr="00A2268B">
        <w:rPr>
          <w:noProof/>
        </w:rPr>
        <w:drawing>
          <wp:inline distT="0" distB="0" distL="0" distR="0">
            <wp:extent cx="4572000" cy="4572000"/>
            <wp:effectExtent l="0" t="0" r="0" b="0"/>
            <wp:docPr id="1" name="Picture 1" descr="C:\LWRD\yahara-trends\QSM\Yahara_WRTDS_fit_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WRD\yahara-trends\QSM\Yahara_WRTDS_fit_ob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68B">
        <w:rPr>
          <w:noProof/>
        </w:rPr>
        <w:drawing>
          <wp:inline distT="0" distB="0" distL="0" distR="0">
            <wp:extent cx="4572000" cy="4572000"/>
            <wp:effectExtent l="0" t="0" r="0" b="0"/>
            <wp:docPr id="2" name="Picture 2" descr="C:\LWRD\yahara-trends\QSM\Yahara_QSM_fit_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WRD\yahara-trends\QSM\Yahara_QSM_fit_ob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68B"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3" name="Picture 3" descr="C:\LWRD\yahara-trends\QSM\PB_WRTDS_fit_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WRD\yahara-trends\QSM\PB_WRTDS_fit_ob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68B">
        <w:rPr>
          <w:noProof/>
        </w:rPr>
        <w:drawing>
          <wp:inline distT="0" distB="0" distL="0" distR="0">
            <wp:extent cx="4572000" cy="4572000"/>
            <wp:effectExtent l="0" t="0" r="0" b="0"/>
            <wp:docPr id="4" name="Picture 4" descr="C:\LWRD\yahara-trends\QSM\PB_QSM_fit_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LWRD\yahara-trends\QSM\PB_QSM_fit_ob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68B"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5" name="Picture 5" descr="C:\LWRD\yahara-trends\QSM\Sixmile_WRTDS_fit_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LWRD\yahara-trends\QSM\Sixmile_WRTDS_fit_ob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68B">
        <w:rPr>
          <w:noProof/>
        </w:rPr>
        <w:drawing>
          <wp:inline distT="0" distB="0" distL="0" distR="0">
            <wp:extent cx="4572000" cy="4572000"/>
            <wp:effectExtent l="0" t="0" r="0" b="0"/>
            <wp:docPr id="7" name="Picture 7" descr="C:\LWRD\yahara-trends\QSM\Sixmile_QSM_fit_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LWRD\yahara-trends\QSM\Sixmile_QSM_fit_ob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68B"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8" name="Picture 8" descr="C:\LWRD\yahara-trends\QSM\Dorn_WRTDS_fit_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LWRD\yahara-trends\QSM\Dorn_WRTDS_fit_ob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2268B">
        <w:rPr>
          <w:noProof/>
        </w:rPr>
        <w:drawing>
          <wp:inline distT="0" distB="0" distL="0" distR="0">
            <wp:extent cx="4572000" cy="4572000"/>
            <wp:effectExtent l="0" t="0" r="0" b="0"/>
            <wp:docPr id="9" name="Picture 9" descr="C:\LWRD\yahara-trends\QSM\Dorn_QSM_fit_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LWRD\yahara-trends\QSM\Dorn_QSM_fit_ob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81A" w:rsidSect="00A226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8B"/>
    <w:rsid w:val="009A681A"/>
    <w:rsid w:val="00A2268B"/>
    <w:rsid w:val="00F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40B4A-5C27-4275-9023-DBEF2989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5B7CB6CF.dotm</Template>
  <TotalTime>12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Dane County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Diebel, Matthew</dc:creator>
  <cp:keywords/>
  <dc:description/>
  <cp:lastModifiedBy>Diebel, Matthew</cp:lastModifiedBy>
  <cp:revision>1</cp:revision>
  <dcterms:created xsi:type="dcterms:W3CDTF">2019-09-05T20:23:00Z</dcterms:created>
  <dcterms:modified xsi:type="dcterms:W3CDTF">2019-09-05T20:35:00Z</dcterms:modified>
</cp:coreProperties>
</file>